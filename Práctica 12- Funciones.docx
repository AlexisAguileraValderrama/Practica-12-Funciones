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23730" w:rsidRPr="008A1D6A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730" w:rsidRPr="008A1D6A" w:rsidRDefault="007F2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 w:rsidRPr="008A1D6A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3730" w:rsidRPr="008A1D6A" w:rsidRDefault="00323730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730" w:rsidRPr="008A1D6A" w:rsidRDefault="0032373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23730" w:rsidRPr="008A1D6A" w:rsidRDefault="007F22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 w:rsidRPr="008A1D6A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23730" w:rsidRPr="008A1D6A" w:rsidRDefault="0032373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730" w:rsidRPr="008A1D6A" w:rsidRDefault="0032373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23730" w:rsidRPr="008A1D6A" w:rsidRDefault="007F2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8A1D6A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23730" w:rsidRPr="008A1D6A" w:rsidRDefault="0032373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730" w:rsidRPr="008A1D6A" w:rsidRDefault="0032373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23730" w:rsidRPr="008A1D6A" w:rsidRDefault="007F2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8A1D6A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23730" w:rsidRPr="008A1D6A" w:rsidRDefault="00323730">
      <w:pPr>
        <w:pStyle w:val="Standard"/>
        <w:rPr>
          <w:lang w:val="es-MX"/>
        </w:rPr>
      </w:pPr>
    </w:p>
    <w:p w:rsidR="00323730" w:rsidRPr="008A1D6A" w:rsidRDefault="00323730">
      <w:pPr>
        <w:pStyle w:val="Standard"/>
        <w:rPr>
          <w:lang w:val="es-MX"/>
        </w:rPr>
      </w:pPr>
    </w:p>
    <w:p w:rsidR="00323730" w:rsidRPr="008A1D6A" w:rsidRDefault="007F229D">
      <w:pPr>
        <w:pStyle w:val="Standard"/>
        <w:jc w:val="center"/>
        <w:rPr>
          <w:lang w:val="es-MX"/>
        </w:rPr>
      </w:pPr>
      <w:r w:rsidRPr="008A1D6A">
        <w:rPr>
          <w:sz w:val="72"/>
          <w:szCs w:val="72"/>
          <w:lang w:val="es-MX"/>
        </w:rPr>
        <w:t>Laboratorios</w:t>
      </w:r>
      <w:r w:rsidRPr="008A1D6A">
        <w:rPr>
          <w:sz w:val="72"/>
          <w:szCs w:val="72"/>
          <w:lang w:val="es-MX"/>
        </w:rPr>
        <w:t xml:space="preserve"> de </w:t>
      </w:r>
      <w:r w:rsidRPr="008A1D6A">
        <w:rPr>
          <w:sz w:val="72"/>
          <w:szCs w:val="72"/>
          <w:lang w:val="es-MX"/>
        </w:rPr>
        <w:t>computación</w:t>
      </w:r>
    </w:p>
    <w:p w:rsidR="00323730" w:rsidRPr="008A1D6A" w:rsidRDefault="007F229D">
      <w:pPr>
        <w:pStyle w:val="Standard"/>
        <w:jc w:val="center"/>
        <w:rPr>
          <w:sz w:val="72"/>
          <w:szCs w:val="72"/>
          <w:lang w:val="es-MX"/>
        </w:rPr>
      </w:pPr>
      <w:r w:rsidRPr="008A1D6A">
        <w:rPr>
          <w:sz w:val="72"/>
          <w:szCs w:val="72"/>
          <w:lang w:val="es-MX"/>
        </w:rPr>
        <w:t>salas A y B</w:t>
      </w:r>
    </w:p>
    <w:p w:rsidR="00323730" w:rsidRPr="008A1D6A" w:rsidRDefault="007F229D">
      <w:pPr>
        <w:pStyle w:val="Standard"/>
        <w:jc w:val="center"/>
        <w:rPr>
          <w:lang w:val="es-MX"/>
        </w:rPr>
      </w:pPr>
      <w:r w:rsidRPr="008A1D6A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D1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23730" w:rsidRPr="008A1D6A" w:rsidRDefault="007F22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Default="00323730" w:rsidP="008A1D6A">
            <w:pPr>
              <w:pStyle w:val="TableContents"/>
              <w:rPr>
                <w:lang w:val="es-MX"/>
              </w:rPr>
            </w:pPr>
          </w:p>
          <w:p w:rsidR="008A1D6A" w:rsidRPr="008A1D6A" w:rsidRDefault="008A1D6A" w:rsidP="008A1D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Claudia Rodríguez Espino</w:t>
            </w: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23730" w:rsidRPr="008A1D6A" w:rsidRDefault="007F22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Default="00323730" w:rsidP="008A1D6A">
            <w:pPr>
              <w:pStyle w:val="TableContents"/>
              <w:rPr>
                <w:lang w:val="es-MX"/>
              </w:rPr>
            </w:pPr>
          </w:p>
          <w:p w:rsidR="008A1D6A" w:rsidRPr="008A1D6A" w:rsidRDefault="008A1D6A" w:rsidP="008A1D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23730" w:rsidRPr="008A1D6A" w:rsidRDefault="007F22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Default="00323730" w:rsidP="008A1D6A">
            <w:pPr>
              <w:pStyle w:val="TableContents"/>
              <w:rPr>
                <w:lang w:val="es-MX"/>
              </w:rPr>
            </w:pPr>
          </w:p>
          <w:p w:rsidR="008A1D6A" w:rsidRPr="008A1D6A" w:rsidRDefault="008A1D6A" w:rsidP="008A1D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1104</w:t>
            </w: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23730" w:rsidRPr="008A1D6A" w:rsidRDefault="007F22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Default="00323730" w:rsidP="008A1D6A">
            <w:pPr>
              <w:pStyle w:val="TableContents"/>
              <w:rPr>
                <w:lang w:val="es-MX"/>
              </w:rPr>
            </w:pPr>
          </w:p>
          <w:p w:rsidR="008A1D6A" w:rsidRPr="008A1D6A" w:rsidRDefault="008A1D6A" w:rsidP="008A1D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23730" w:rsidRPr="008A1D6A" w:rsidRDefault="007F22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Default="00323730" w:rsidP="008A1D6A">
            <w:pPr>
              <w:pStyle w:val="TableContents"/>
              <w:rPr>
                <w:lang w:val="es-MX"/>
              </w:rPr>
            </w:pPr>
          </w:p>
          <w:p w:rsidR="008A1D6A" w:rsidRPr="008A1D6A" w:rsidRDefault="008A1D6A" w:rsidP="008A1D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Aguilera Valderrama Alexis Fernando</w:t>
            </w: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7F229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Default="00323730" w:rsidP="008A1D6A">
            <w:pPr>
              <w:pStyle w:val="TableContents"/>
              <w:rPr>
                <w:lang w:val="es-MX"/>
              </w:rPr>
            </w:pPr>
          </w:p>
          <w:p w:rsidR="008A1D6A" w:rsidRPr="008A1D6A" w:rsidRDefault="008A1D6A" w:rsidP="008A1D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23730" w:rsidRPr="008A1D6A" w:rsidRDefault="007F22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Default="00323730" w:rsidP="008A1D6A">
            <w:pPr>
              <w:pStyle w:val="TableContents"/>
              <w:rPr>
                <w:lang w:val="es-MX"/>
              </w:rPr>
            </w:pPr>
          </w:p>
          <w:p w:rsidR="008A1D6A" w:rsidRPr="008A1D6A" w:rsidRDefault="008A1D6A" w:rsidP="008A1D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23730" w:rsidRPr="008A1D6A" w:rsidRDefault="007F229D">
            <w:pPr>
              <w:pStyle w:val="Standard"/>
              <w:ind w:left="629"/>
              <w:jc w:val="right"/>
              <w:rPr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Default="00323730" w:rsidP="008A1D6A">
            <w:pPr>
              <w:pStyle w:val="TableContents"/>
              <w:rPr>
                <w:lang w:val="es-MX"/>
              </w:rPr>
            </w:pPr>
          </w:p>
          <w:p w:rsidR="008A1D6A" w:rsidRPr="008A1D6A" w:rsidRDefault="008A1D6A" w:rsidP="008A1D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01/11/2018</w:t>
            </w: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23730" w:rsidRPr="008A1D6A" w:rsidRDefault="007F229D">
            <w:pPr>
              <w:pStyle w:val="Standard"/>
              <w:ind w:left="629"/>
              <w:jc w:val="right"/>
              <w:rPr>
                <w:lang w:val="es-MX"/>
              </w:rPr>
            </w:pP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Ob</w:t>
            </w:r>
            <w:r w:rsid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s</w:t>
            </w:r>
            <w:r w:rsidRPr="008A1D6A">
              <w:rPr>
                <w:rFonts w:ascii="Cambria" w:hAnsi="Cambria"/>
                <w:i/>
                <w:color w:val="000000"/>
                <w:sz w:val="30"/>
                <w:lang w:val="es-MX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23730" w:rsidRPr="008A1D6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730" w:rsidRPr="008A1D6A" w:rsidRDefault="00323730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323730" w:rsidRPr="008A1D6A" w:rsidRDefault="00323730">
      <w:pPr>
        <w:pStyle w:val="Standard"/>
        <w:rPr>
          <w:lang w:val="es-MX"/>
        </w:rPr>
      </w:pPr>
    </w:p>
    <w:p w:rsidR="00323730" w:rsidRPr="008A1D6A" w:rsidRDefault="00323730">
      <w:pPr>
        <w:pStyle w:val="Standard"/>
        <w:rPr>
          <w:lang w:val="es-MX"/>
        </w:rPr>
      </w:pPr>
    </w:p>
    <w:p w:rsidR="00323730" w:rsidRDefault="007F229D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8A1D6A">
        <w:rPr>
          <w:rFonts w:ascii="Calibri" w:hAnsi="Calibri"/>
          <w:color w:val="000000"/>
          <w:sz w:val="52"/>
          <w:lang w:val="es-MX"/>
        </w:rPr>
        <w:tab/>
      </w:r>
      <w:r w:rsidRPr="008A1D6A">
        <w:rPr>
          <w:rFonts w:ascii="Calibri" w:hAnsi="Calibri"/>
          <w:color w:val="000000"/>
          <w:sz w:val="52"/>
          <w:lang w:val="es-MX"/>
        </w:rPr>
        <w:tab/>
      </w:r>
      <w:r w:rsidRPr="008A1D6A">
        <w:rPr>
          <w:rFonts w:ascii="Calibri" w:hAnsi="Calibri"/>
          <w:color w:val="000000"/>
          <w:sz w:val="52"/>
          <w:lang w:val="es-MX"/>
        </w:rPr>
        <w:tab/>
      </w:r>
      <w:r w:rsidRPr="008A1D6A">
        <w:rPr>
          <w:rFonts w:ascii="Calibri" w:hAnsi="Calibri"/>
          <w:color w:val="000000"/>
          <w:sz w:val="52"/>
          <w:lang w:val="es-MX"/>
        </w:rPr>
        <w:tab/>
      </w:r>
      <w:r w:rsidRPr="008A1D6A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8A1D6A" w:rsidRDefault="003C6D62" w:rsidP="008A1D6A">
      <w:pPr>
        <w:pStyle w:val="Standard"/>
        <w:tabs>
          <w:tab w:val="left" w:pos="1845"/>
        </w:tabs>
        <w:rPr>
          <w:rFonts w:ascii="Calibri" w:hAnsi="Calibri"/>
          <w:color w:val="000000"/>
          <w:sz w:val="32"/>
          <w:lang w:val="es-MX"/>
        </w:rPr>
      </w:pPr>
      <w:r>
        <w:rPr>
          <w:rFonts w:ascii="Calibri" w:hAnsi="Calibri"/>
          <w:color w:val="000000"/>
          <w:sz w:val="32"/>
          <w:lang w:val="es-MX"/>
        </w:rPr>
        <w:lastRenderedPageBreak/>
        <w:t>Objetivo</w:t>
      </w:r>
      <w:r w:rsidR="008A1D6A" w:rsidRPr="008A1D6A">
        <w:rPr>
          <w:rFonts w:ascii="Calibri" w:hAnsi="Calibri"/>
          <w:color w:val="000000"/>
          <w:sz w:val="32"/>
          <w:lang w:val="es-MX"/>
        </w:rPr>
        <w:t>:</w:t>
      </w:r>
      <w:r w:rsidR="008A1D6A">
        <w:rPr>
          <w:rFonts w:ascii="Calibri" w:hAnsi="Calibri"/>
          <w:color w:val="000000"/>
          <w:sz w:val="32"/>
          <w:lang w:val="es-MX"/>
        </w:rPr>
        <w:tab/>
      </w:r>
    </w:p>
    <w:p w:rsidR="008A1D6A" w:rsidRPr="003C6D62" w:rsidRDefault="008A1D6A" w:rsidP="008A1D6A">
      <w:pPr>
        <w:pStyle w:val="Standard"/>
        <w:tabs>
          <w:tab w:val="left" w:pos="1845"/>
        </w:tabs>
        <w:rPr>
          <w:rFonts w:asciiTheme="minorHAnsi" w:hAnsiTheme="minorHAnsi" w:cstheme="minorHAnsi"/>
          <w:lang w:val="es-MX"/>
        </w:rPr>
      </w:pP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6"/>
          <w:lang w:val="es-MX"/>
        </w:rPr>
      </w:pPr>
      <w:r>
        <w:rPr>
          <w:rFonts w:asciiTheme="minorHAnsi" w:hAnsiTheme="minorHAnsi" w:cstheme="minorHAnsi"/>
          <w:sz w:val="26"/>
          <w:lang w:val="es-MX"/>
        </w:rPr>
        <w:t>Elaborar programas en C donde la solución del programa se divida en funciones.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6"/>
          <w:lang w:val="es-MX"/>
        </w:rPr>
      </w:pPr>
      <w:r>
        <w:rPr>
          <w:rFonts w:asciiTheme="minorHAnsi" w:hAnsiTheme="minorHAnsi" w:cstheme="minorHAnsi"/>
          <w:sz w:val="26"/>
          <w:lang w:val="es-MX"/>
        </w:rPr>
        <w:t>Distinguir lo que es el prototipo o firma de una función y la implementación de ella, así como manipular parámetros tanto en la función como en otras.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6"/>
          <w:lang w:val="es-MX"/>
        </w:rPr>
      </w:pP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32"/>
          <w:lang w:val="es-MX"/>
        </w:rPr>
      </w:pPr>
      <w:r>
        <w:rPr>
          <w:rFonts w:asciiTheme="minorHAnsi" w:hAnsiTheme="minorHAnsi" w:cstheme="minorHAnsi"/>
          <w:sz w:val="32"/>
          <w:lang w:val="es-MX"/>
        </w:rPr>
        <w:t>Desarrollo: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Primero se revisó la siguiente teoría para entender el funcionamiento general de la funciones en C.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b/>
          <w:sz w:val="28"/>
          <w:lang w:val="es-MX"/>
        </w:rPr>
      </w:pPr>
      <w:r w:rsidRPr="003C6D62">
        <w:rPr>
          <w:rFonts w:asciiTheme="minorHAnsi" w:hAnsiTheme="minorHAnsi" w:cstheme="minorHAnsi"/>
          <w:b/>
          <w:sz w:val="28"/>
          <w:lang w:val="es-MX"/>
        </w:rPr>
        <w:t xml:space="preserve">Funciones 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 w:rsidRPr="003C6D62">
        <w:rPr>
          <w:rFonts w:asciiTheme="minorHAnsi" w:hAnsiTheme="minorHAnsi" w:cstheme="minorHAnsi"/>
          <w:sz w:val="28"/>
          <w:lang w:val="es-MX"/>
        </w:rPr>
        <w:t xml:space="preserve">Una función </w:t>
      </w:r>
      <w:r>
        <w:rPr>
          <w:rFonts w:asciiTheme="minorHAnsi" w:hAnsiTheme="minorHAnsi" w:cstheme="minorHAnsi"/>
          <w:sz w:val="28"/>
          <w:lang w:val="es-MX"/>
        </w:rPr>
        <w:t>es un bloque de código que puede ser llamado varias veces.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Su sintaxis es: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ValorRetorno nombre (Parámetros) {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ab/>
        <w:t>//Bloque de código de la función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}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Los parámetros son datos de entrada con los que trabaja la función, dichos parámetros se deben definir dentro de los paréntesis de la función, separados por comas e indicando su tipo de dato, estos son opcionales.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El valor de retorno indica el tipo de dato que va regresar la función al terminar el bloque de código o hasta que se encuentre con la declaración return. El valor puede ser cualquier tipo de dato, aunque también se puede regresar un elemento vacío (void)</w:t>
      </w: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3C6D62" w:rsidRDefault="003C6D62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El compilador revisa que las funciones estén definidas o decl</w:t>
      </w:r>
      <w:r w:rsidR="00B74C4D">
        <w:rPr>
          <w:rFonts w:asciiTheme="minorHAnsi" w:hAnsiTheme="minorHAnsi" w:cstheme="minorHAnsi"/>
          <w:sz w:val="28"/>
          <w:lang w:val="es-MX"/>
        </w:rPr>
        <w:t>aradas antes de ser invocadas. Es muy eficaz declarar las funciones al principio del código e implementar su código después de la función main(), la sintaxis para declarar funciones es: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ValorRetorno nombre (Parámetros);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b/>
          <w:sz w:val="28"/>
          <w:lang w:val="es-MX"/>
        </w:rPr>
      </w:pPr>
      <w:r w:rsidRPr="00B74C4D">
        <w:rPr>
          <w:rFonts w:asciiTheme="minorHAnsi" w:hAnsiTheme="minorHAnsi" w:cstheme="minorHAnsi"/>
          <w:b/>
          <w:sz w:val="28"/>
          <w:lang w:val="es-MX"/>
        </w:rPr>
        <w:t>Alcance de variables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En C existen dos tipos de variables, globales y locales, el primer tipo de variable mencionado son aquellas que pueden ser utilizadas en cualquier parte del programa ya sea en main o en funciones aparte, y las locales son aquellas que se declaran dentro de la función y solo pueden ser utilizados por la misma.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b/>
          <w:sz w:val="28"/>
          <w:lang w:val="es-MX"/>
        </w:rPr>
      </w:pPr>
      <w:r w:rsidRPr="00B74C4D">
        <w:rPr>
          <w:rFonts w:asciiTheme="minorHAnsi" w:hAnsiTheme="minorHAnsi" w:cstheme="minorHAnsi"/>
          <w:b/>
          <w:sz w:val="28"/>
          <w:lang w:val="es-MX"/>
        </w:rPr>
        <w:t>Estático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En C se pueden declarar elementos estáticos con la siguiente sintaxis: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Static TipoDato nombre;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Static ValorRetorno nombre (Parámetros);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lastRenderedPageBreak/>
        <w:t>Una variable static es aquella que nunca es destruida en ninguna parte del programa y puede ser usada por otros archivos.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Una función static es aquella que puede ser usada por otros archivos.</w:t>
      </w:r>
    </w:p>
    <w:p w:rsidR="00B74C4D" w:rsidRDefault="00B74C4D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E50C69" w:rsidRDefault="00E50C69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Con lo anterior aprendido se elaboraron programas con funciones para resolver los siguientes problemas: Cubo de un número con parámetros y sin parámetros, una calculadora con suma, resta, multiplicación y división y un programa que llama a una función que pida un número y retorne el valor de otra función que lea el valor.</w:t>
      </w:r>
    </w:p>
    <w:p w:rsidR="00E50C69" w:rsidRDefault="00E50C69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E50C69" w:rsidRDefault="00E50C69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Cubo de un número con parámetros:</w:t>
      </w:r>
    </w:p>
    <w:p w:rsidR="00E50C69" w:rsidRDefault="00E50C69" w:rsidP="008A1D6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E50C69" w:rsidRDefault="00E50C69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C57EBBD" wp14:editId="33FE087F">
            <wp:extent cx="5734050" cy="340354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55" t="13299" r="38164" b="34783"/>
                    <a:stretch/>
                  </pic:blipFill>
                  <pic:spPr bwMode="auto">
                    <a:xfrm>
                      <a:off x="0" y="0"/>
                      <a:ext cx="5749239" cy="341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E50C69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lastRenderedPageBreak/>
        <w:t>Cubo de un número sin parámetros</w:t>
      </w: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6D8B8C0A" wp14:editId="15A889E4">
            <wp:extent cx="5219700" cy="3479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23" t="13043" r="42911" b="33760"/>
                    <a:stretch/>
                  </pic:blipFill>
                  <pic:spPr bwMode="auto">
                    <a:xfrm>
                      <a:off x="0" y="0"/>
                      <a:ext cx="5219700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Calculadora (código completo en GitHub):</w:t>
      </w: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85944E7" wp14:editId="293A4367">
            <wp:extent cx="5133975" cy="3933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67" t="12788" r="43342" b="26854"/>
                    <a:stretch/>
                  </pic:blipFill>
                  <pic:spPr bwMode="auto">
                    <a:xfrm>
                      <a:off x="0" y="0"/>
                      <a:ext cx="5143522" cy="394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0AA" w:rsidRDefault="00D720AA" w:rsidP="00D720AA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lastRenderedPageBreak/>
        <w:t>Función que regresa el valor de otra función y es multiplicado por cien.</w:t>
      </w: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jc w:val="center"/>
        <w:rPr>
          <w:rFonts w:asciiTheme="minorHAnsi" w:hAnsiTheme="minorHAnsi" w:cstheme="minorHAnsi"/>
          <w:sz w:val="28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6C583353" wp14:editId="29584ADB">
            <wp:extent cx="5467350" cy="37229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23" t="13299" r="50820" b="41944"/>
                    <a:stretch/>
                  </pic:blipFill>
                  <pic:spPr bwMode="auto">
                    <a:xfrm>
                      <a:off x="0" y="0"/>
                      <a:ext cx="5475543" cy="372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Conclusión:</w:t>
      </w:r>
    </w:p>
    <w:p w:rsidR="00D720AA" w:rsidRDefault="00D720AA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</w:p>
    <w:p w:rsidR="00241C4F" w:rsidRPr="00B74C4D" w:rsidRDefault="00241C4F" w:rsidP="00D720AA">
      <w:pPr>
        <w:pStyle w:val="Standard"/>
        <w:tabs>
          <w:tab w:val="left" w:pos="1845"/>
        </w:tabs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Se logró entender el funcionamiento y uso que se le pueden dar a las funciones en C, a su vez, se lograron resolver problemas con la ayuda de programas realizados con base en las</w:t>
      </w:r>
      <w:bookmarkStart w:id="0" w:name="_GoBack"/>
      <w:bookmarkEnd w:id="0"/>
      <w:r>
        <w:rPr>
          <w:rFonts w:asciiTheme="minorHAnsi" w:hAnsiTheme="minorHAnsi" w:cstheme="minorHAnsi"/>
          <w:sz w:val="28"/>
          <w:lang w:val="es-MX"/>
        </w:rPr>
        <w:t xml:space="preserve"> funciones.</w:t>
      </w:r>
    </w:p>
    <w:sectPr w:rsidR="00241C4F" w:rsidRPr="00B74C4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29D" w:rsidRDefault="007F229D">
      <w:r>
        <w:separator/>
      </w:r>
    </w:p>
  </w:endnote>
  <w:endnote w:type="continuationSeparator" w:id="0">
    <w:p w:rsidR="007F229D" w:rsidRDefault="007F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29D" w:rsidRDefault="007F229D">
      <w:r>
        <w:rPr>
          <w:color w:val="000000"/>
        </w:rPr>
        <w:separator/>
      </w:r>
    </w:p>
  </w:footnote>
  <w:footnote w:type="continuationSeparator" w:id="0">
    <w:p w:rsidR="007F229D" w:rsidRDefault="007F2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23730"/>
    <w:rsid w:val="00241C4F"/>
    <w:rsid w:val="00323730"/>
    <w:rsid w:val="003C6D62"/>
    <w:rsid w:val="007F229D"/>
    <w:rsid w:val="008A1D6A"/>
    <w:rsid w:val="00B74C4D"/>
    <w:rsid w:val="00D720AA"/>
    <w:rsid w:val="00E5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FA9C3-59BE-4474-B17E-D31B6523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ALEXIS Y MAFER</cp:lastModifiedBy>
  <cp:revision>2</cp:revision>
  <dcterms:created xsi:type="dcterms:W3CDTF">2018-11-02T04:26:00Z</dcterms:created>
  <dcterms:modified xsi:type="dcterms:W3CDTF">2018-11-02T04:26:00Z</dcterms:modified>
</cp:coreProperties>
</file>